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C6E" w:rsidRDefault="00303C6E" w:rsidP="003E1622">
      <w:pPr>
        <w:jc w:val="center"/>
        <w:rPr>
          <w:b/>
          <w:sz w:val="28"/>
          <w:szCs w:val="28"/>
        </w:rPr>
      </w:pPr>
      <w:r w:rsidRPr="003E1622">
        <w:rPr>
          <w:b/>
          <w:sz w:val="28"/>
          <w:szCs w:val="28"/>
        </w:rPr>
        <w:t>Game title</w:t>
      </w:r>
    </w:p>
    <w:p w:rsidR="00303C6E" w:rsidRDefault="00303C6E" w:rsidP="003E1622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 de design</w:t>
      </w:r>
    </w:p>
    <w:p w:rsidR="00303C6E" w:rsidRDefault="00303C6E" w:rsidP="003E1622"/>
    <w:p w:rsidR="00303C6E" w:rsidRPr="00D50DA6" w:rsidRDefault="00303C6E" w:rsidP="00D50DA6">
      <w:pPr>
        <w:rPr>
          <w:u w:val="single"/>
        </w:rPr>
      </w:pPr>
      <w:r w:rsidRPr="00FB1F48">
        <w:t>Armes</w:t>
      </w:r>
      <w:r>
        <w:t xml:space="preserve"> </w:t>
      </w:r>
    </w:p>
    <w:p w:rsidR="00303C6E" w:rsidRDefault="00303C6E" w:rsidP="003E1622">
      <w:pPr>
        <w:pStyle w:val="ListParagraph"/>
        <w:numPr>
          <w:ilvl w:val="0"/>
          <w:numId w:val="1"/>
        </w:numPr>
      </w:pPr>
      <w:r>
        <w:t>Statistiques des armes : Dégats</w:t>
      </w:r>
      <w:r>
        <w:rPr>
          <w:color w:val="FF0000"/>
        </w:rPr>
        <w:t>(DPS ou simplement degat à chaque coup)</w:t>
      </w:r>
      <w:r>
        <w:t>, Passives (ex: 15% lifesteal ou dmg fire)</w:t>
      </w:r>
    </w:p>
    <w:p w:rsidR="00303C6E" w:rsidRDefault="00303C6E" w:rsidP="003E1622">
      <w:pPr>
        <w:pStyle w:val="ListParagraph"/>
        <w:numPr>
          <w:ilvl w:val="0"/>
          <w:numId w:val="1"/>
        </w:numPr>
      </w:pPr>
      <w:r>
        <w:t xml:space="preserve">Statistiques armes: stack avec les amulettes </w:t>
      </w:r>
    </w:p>
    <w:p w:rsidR="00303C6E" w:rsidRDefault="00303C6E" w:rsidP="003E1622">
      <w:pPr>
        <w:pStyle w:val="ListParagraph"/>
        <w:numPr>
          <w:ilvl w:val="0"/>
          <w:numId w:val="1"/>
        </w:numPr>
      </w:pPr>
      <w:r>
        <w:t>Les armes sont différentes : La massue est plus lent mais plus forte que la dague.</w:t>
      </w:r>
    </w:p>
    <w:p w:rsidR="00303C6E" w:rsidRDefault="00303C6E" w:rsidP="003E1622">
      <w:pPr>
        <w:pStyle w:val="ListParagraph"/>
        <w:numPr>
          <w:ilvl w:val="0"/>
          <w:numId w:val="1"/>
        </w:numPr>
      </w:pPr>
      <w:r>
        <w:t xml:space="preserve">Une massue ayant une vitesse </w:t>
      </w:r>
      <w:r>
        <w:rPr>
          <w:i/>
        </w:rPr>
        <w:t>slow</w:t>
      </w:r>
      <w:r>
        <w:t xml:space="preserve"> est plus lente qu’un dague ayant la vitesse </w:t>
      </w:r>
      <w:r>
        <w:rPr>
          <w:i/>
        </w:rPr>
        <w:t>slow</w:t>
      </w:r>
      <w:r>
        <w:t>.</w:t>
      </w:r>
    </w:p>
    <w:p w:rsidR="00303C6E" w:rsidRDefault="00303C6E" w:rsidP="008704C5">
      <w:pPr>
        <w:pStyle w:val="ListParagraph"/>
        <w:numPr>
          <w:ilvl w:val="0"/>
          <w:numId w:val="1"/>
        </w:numPr>
      </w:pPr>
      <w:r>
        <w:t>Une arme principale (fouet de glace) pi une secondary (shurikens)</w:t>
      </w:r>
    </w:p>
    <w:p w:rsidR="00303C6E" w:rsidRDefault="00303C6E" w:rsidP="000C1F17">
      <w:pPr>
        <w:pStyle w:val="ListParagraph"/>
        <w:numPr>
          <w:ilvl w:val="0"/>
          <w:numId w:val="1"/>
        </w:numPr>
      </w:pPr>
      <w:r>
        <w:t>À chaque fois qu'on meurt, on perd nos armes, mais on les a debloqué, donc on peut les échanger gratuitement au shop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  <w:rPr>
          <w:u w:val="single"/>
        </w:rPr>
      </w:pPr>
      <w:r>
        <w:rPr>
          <w:u w:val="single"/>
        </w:rPr>
        <w:t>Slots:</w:t>
      </w:r>
    </w:p>
    <w:p w:rsidR="00303C6E" w:rsidRDefault="00303C6E" w:rsidP="00FB1F48">
      <w:pPr>
        <w:pStyle w:val="ListParagraph"/>
        <w:ind w:left="360"/>
      </w:pPr>
      <w:r w:rsidRPr="008704C5">
        <w:t xml:space="preserve">- </w:t>
      </w:r>
      <w:r>
        <w:t>Arme primaire</w:t>
      </w:r>
    </w:p>
    <w:p w:rsidR="00303C6E" w:rsidRDefault="00303C6E" w:rsidP="00FB1F48">
      <w:pPr>
        <w:pStyle w:val="ListParagraph"/>
        <w:ind w:left="360"/>
      </w:pPr>
      <w:r>
        <w:t>- secondaire</w:t>
      </w:r>
    </w:p>
    <w:p w:rsidR="00303C6E" w:rsidRDefault="00303C6E" w:rsidP="00FB1F48">
      <w:pPr>
        <w:pStyle w:val="ListParagraph"/>
        <w:ind w:left="360"/>
      </w:pPr>
      <w:r>
        <w:t>- amulette</w:t>
      </w:r>
    </w:p>
    <w:p w:rsidR="00303C6E" w:rsidRDefault="00303C6E" w:rsidP="00FB1F48">
      <w:pPr>
        <w:pStyle w:val="ListParagraph"/>
        <w:ind w:left="360"/>
      </w:pPr>
      <w:r>
        <w:t>- 2 slots de potions</w:t>
      </w:r>
    </w:p>
    <w:p w:rsidR="00303C6E" w:rsidRDefault="00303C6E" w:rsidP="00FB1F48">
      <w:pPr>
        <w:pStyle w:val="ListParagraph"/>
        <w:ind w:left="360"/>
      </w:pPr>
      <w:r>
        <w:t>- Pouvoir qu'on peut changer au shop sans payer</w:t>
      </w:r>
    </w:p>
    <w:p w:rsidR="00303C6E" w:rsidRDefault="00303C6E" w:rsidP="00FB1F48">
      <w:pPr>
        <w:pStyle w:val="ListParagraph"/>
        <w:ind w:left="360"/>
      </w:pPr>
      <w:r>
        <w:t>- Pouvoir unique qu'on garde tout le long du jeu, basé sur 'histoire</w:t>
      </w:r>
    </w:p>
    <w:p w:rsidR="00303C6E" w:rsidRDefault="00303C6E" w:rsidP="00FB1F48">
      <w:pPr>
        <w:pStyle w:val="ListParagraph"/>
        <w:ind w:left="360"/>
      </w:pPr>
      <w:r>
        <w:t>- Le joueur peut seulement avoir 2 armes équipé à la fois (un slot pour une arme primaire et un autre slot pour l'arme secondaire)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</w:pPr>
      <w:r>
        <w:rPr>
          <w:u w:val="single"/>
        </w:rPr>
        <w:t>Skills:</w:t>
      </w:r>
    </w:p>
    <w:p w:rsidR="00303C6E" w:rsidRDefault="00303C6E" w:rsidP="00FB1F48">
      <w:pPr>
        <w:pStyle w:val="ListParagraph"/>
        <w:ind w:left="360"/>
        <w:rPr>
          <w:color w:val="FF0000"/>
        </w:rPr>
      </w:pPr>
      <w:r>
        <w:t xml:space="preserve">- </w:t>
      </w:r>
      <w:r>
        <w:rPr>
          <w:color w:val="FF0000"/>
        </w:rPr>
        <w:t>Skill tree: debloque skill permanent (ex: debloquer 2e slot d'armes, +15% degats avec massue)</w:t>
      </w:r>
    </w:p>
    <w:p w:rsidR="00303C6E" w:rsidRDefault="00303C6E" w:rsidP="00FB1F48">
      <w:pPr>
        <w:pStyle w:val="ListParagraph"/>
        <w:ind w:left="360"/>
        <w:rPr>
          <w:color w:val="FF0000"/>
        </w:rPr>
      </w:pPr>
      <w:r>
        <w:rPr>
          <w:color w:val="FF0000"/>
        </w:rPr>
        <w:t>- Skill tree: séparé en plusieurs sections (Vie, attaque, utils, etc.) (Voir image 1.1)</w:t>
      </w:r>
    </w:p>
    <w:p w:rsidR="00303C6E" w:rsidRPr="00931364" w:rsidRDefault="00303C6E" w:rsidP="00FB1F48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- Autre </w:t>
      </w:r>
      <w:r w:rsidRPr="00931364">
        <w:rPr>
          <w:b/>
          <w:color w:val="FF0000"/>
          <w:u w:val="single"/>
        </w:rPr>
        <w:t>exemple</w:t>
      </w:r>
      <w:r>
        <w:rPr>
          <w:color w:val="FF0000"/>
        </w:rPr>
        <w:t xml:space="preserve"> de skill:  à chaque 10 sec, quand on attaque avec les massues, une shockwave spawn et pete tout le monde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</w:pPr>
      <w:r>
        <w:rPr>
          <w:u w:val="single"/>
        </w:rPr>
        <w:t>Shop:</w:t>
      </w:r>
    </w:p>
    <w:p w:rsidR="00303C6E" w:rsidRDefault="00303C6E" w:rsidP="00D50DA6">
      <w:pPr>
        <w:pStyle w:val="ListParagraph"/>
        <w:numPr>
          <w:ilvl w:val="0"/>
          <w:numId w:val="1"/>
        </w:numPr>
      </w:pPr>
      <w:r>
        <w:t xml:space="preserve">Le </w:t>
      </w:r>
      <w:r>
        <w:rPr>
          <w:i/>
        </w:rPr>
        <w:t>shop</w:t>
      </w:r>
      <w:r>
        <w:t xml:space="preserve"> contient une variété d’armes (katana, épée, dague, massue, etc.) qui sont de plus en plus forte et de plus en plus chère.</w:t>
      </w:r>
    </w:p>
    <w:p w:rsidR="00303C6E" w:rsidRDefault="00303C6E" w:rsidP="00D50DA6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Débloquable avec gold et selon Level (ex: coute </w:t>
      </w:r>
      <w:smartTag w:uri="urn:schemas-microsoft-com:office:smarttags" w:element="metricconverter">
        <w:smartTagPr>
          <w:attr w:name="ProductID" w:val="6000 g"/>
        </w:smartTagPr>
        <w:r>
          <w:rPr>
            <w:color w:val="FF0000"/>
          </w:rPr>
          <w:t>6000 g</w:t>
        </w:r>
      </w:smartTag>
      <w:r>
        <w:rPr>
          <w:color w:val="FF0000"/>
        </w:rPr>
        <w:t xml:space="preserve"> et requiert lvl 5)</w:t>
      </w:r>
    </w:p>
    <w:p w:rsidR="00303C6E" w:rsidRPr="008704C5" w:rsidRDefault="00303C6E" w:rsidP="008704C5">
      <w:pPr>
        <w:pStyle w:val="ListParagraph"/>
        <w:numPr>
          <w:ilvl w:val="0"/>
          <w:numId w:val="1"/>
        </w:numPr>
        <w:rPr>
          <w:color w:val="FF0000"/>
        </w:rPr>
      </w:pPr>
      <w:r w:rsidRPr="008704C5">
        <w:rPr>
          <w:color w:val="FF0000"/>
        </w:rPr>
        <w:t xml:space="preserve">À chaque debut de donjon, on a un shop 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</w:pPr>
      <w:r>
        <w:rPr>
          <w:u w:val="single"/>
        </w:rPr>
        <w:t>Chest:</w:t>
      </w:r>
    </w:p>
    <w:p w:rsidR="00303C6E" w:rsidRDefault="00303C6E" w:rsidP="00FB1F48">
      <w:pPr>
        <w:pStyle w:val="ListParagraph"/>
        <w:numPr>
          <w:ilvl w:val="0"/>
          <w:numId w:val="1"/>
        </w:numPr>
      </w:pPr>
      <w:r>
        <w:t xml:space="preserve">Il n’y a pas d’armes dans les </w:t>
      </w:r>
      <w:r>
        <w:rPr>
          <w:i/>
        </w:rPr>
        <w:t>chest</w:t>
      </w:r>
      <w:r>
        <w:t xml:space="preserve"> (on peut seulement les acheter à la </w:t>
      </w:r>
      <w:r>
        <w:rPr>
          <w:i/>
        </w:rPr>
        <w:t>shop</w:t>
      </w:r>
      <w:r>
        <w:t>)</w:t>
      </w:r>
    </w:p>
    <w:p w:rsidR="00303C6E" w:rsidRDefault="00303C6E" w:rsidP="00FB1F48">
      <w:pPr>
        <w:pStyle w:val="ListParagraph"/>
        <w:numPr>
          <w:ilvl w:val="0"/>
          <w:numId w:val="1"/>
        </w:numPr>
      </w:pPr>
      <w:r>
        <w:lastRenderedPageBreak/>
        <w:t>Contient gold, fragments et amulettes</w:t>
      </w:r>
    </w:p>
    <w:p w:rsidR="00303C6E" w:rsidRDefault="00303C6E" w:rsidP="00FB1F48">
      <w:pPr>
        <w:pStyle w:val="ListParagraph"/>
        <w:ind w:left="360"/>
      </w:pPr>
    </w:p>
    <w:p w:rsidR="00303C6E" w:rsidRDefault="00303C6E" w:rsidP="00FB1F48">
      <w:pPr>
        <w:pStyle w:val="ListParagraph"/>
        <w:ind w:left="360"/>
      </w:pPr>
      <w:r>
        <w:rPr>
          <w:u w:val="single"/>
        </w:rPr>
        <w:t>Debut du jeu:</w:t>
      </w:r>
    </w:p>
    <w:p w:rsidR="00303C6E" w:rsidRDefault="00303C6E" w:rsidP="00004296">
      <w:pPr>
        <w:pStyle w:val="ListParagraph"/>
        <w:numPr>
          <w:ilvl w:val="0"/>
          <w:numId w:val="1"/>
        </w:numPr>
      </w:pPr>
      <w:r>
        <w:t xml:space="preserve">Au début du jeu, on commence avec une arme, on choisit parmi tous les types d'armes </w:t>
      </w:r>
    </w:p>
    <w:p w:rsidR="00303C6E" w:rsidRDefault="00303C6E" w:rsidP="00FB1F48">
      <w:pPr>
        <w:pStyle w:val="ListParagraph"/>
        <w:ind w:left="360"/>
      </w:pPr>
    </w:p>
    <w:p w:rsidR="00303C6E" w:rsidRPr="00FB1F48" w:rsidRDefault="00303C6E" w:rsidP="00FB1F48">
      <w:pPr>
        <w:pStyle w:val="ListParagraph"/>
        <w:ind w:left="360"/>
      </w:pPr>
      <w:r>
        <w:rPr>
          <w:u w:val="single"/>
        </w:rPr>
        <w:t>Histoire:</w:t>
      </w:r>
    </w:p>
    <w:p w:rsidR="00303C6E" w:rsidRDefault="00303C6E" w:rsidP="007C7905">
      <w:pPr>
        <w:pStyle w:val="ListParagraph"/>
        <w:ind w:left="360"/>
      </w:pPr>
      <w:r>
        <w:t>-fuckoff</w:t>
      </w:r>
    </w:p>
    <w:p w:rsidR="00303C6E" w:rsidRDefault="00303C6E" w:rsidP="007C7905">
      <w:pPr>
        <w:pStyle w:val="ListParagraph"/>
        <w:ind w:left="360"/>
      </w:pPr>
    </w:p>
    <w:p w:rsidR="00303C6E" w:rsidRDefault="00303C6E" w:rsidP="007C7905">
      <w:pPr>
        <w:pStyle w:val="ListParagraph"/>
        <w:ind w:left="360"/>
      </w:pPr>
      <w:r>
        <w:rPr>
          <w:u w:val="single"/>
        </w:rPr>
        <w:t>Pouvoirs:</w:t>
      </w:r>
    </w:p>
    <w:p w:rsidR="00303C6E" w:rsidRDefault="00303C6E" w:rsidP="007C7905">
      <w:pPr>
        <w:pStyle w:val="ListParagraph"/>
        <w:ind w:left="360"/>
        <w:rPr>
          <w:color w:val="FF0000"/>
        </w:rPr>
      </w:pPr>
      <w:r>
        <w:t xml:space="preserve">- Exemples: Shield invulnérable pendant 2 sec, </w:t>
      </w:r>
      <w:r>
        <w:rPr>
          <w:color w:val="FF0000"/>
        </w:rPr>
        <w:t>teleporte nimporte ou dans lecran,  un shield qui renvoie les projectiles, cc gèle, etc.</w:t>
      </w:r>
    </w:p>
    <w:p w:rsidR="00303C6E" w:rsidRDefault="00303C6E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Cooldown 10 sec dépend du pouvoir</w:t>
      </w:r>
    </w:p>
    <w:p w:rsidR="00303C6E" w:rsidRPr="00740A6F" w:rsidRDefault="00303C6E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Pas de mana</w:t>
      </w:r>
    </w:p>
    <w:p w:rsidR="00303C6E" w:rsidRPr="00FB1F48" w:rsidRDefault="00303C6E" w:rsidP="007C7905">
      <w:pPr>
        <w:pStyle w:val="ListParagraph"/>
        <w:ind w:left="360"/>
      </w:pPr>
    </w:p>
    <w:p w:rsidR="00303C6E" w:rsidRDefault="00303C6E" w:rsidP="00C52796">
      <w:pPr>
        <w:pStyle w:val="ListParagraph"/>
        <w:ind w:left="360"/>
      </w:pPr>
      <w:r>
        <w:rPr>
          <w:u w:val="single"/>
        </w:rPr>
        <w:t>Pouvoir unique:</w:t>
      </w:r>
    </w:p>
    <w:p w:rsidR="00303C6E" w:rsidRDefault="00303C6E" w:rsidP="00C52796">
      <w:pPr>
        <w:pStyle w:val="ListParagraph"/>
        <w:ind w:left="360"/>
      </w:pPr>
      <w:r>
        <w:t>- Pouvoir unique qu'on garde tout le long du jeu, basé sur l'histoire (ex: arreter le temps)</w:t>
      </w:r>
    </w:p>
    <w:p w:rsidR="00303C6E" w:rsidRDefault="00303C6E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Arrêter le temps: le gold gêle dans les airs. Quand tu le pognes,  il entre dans inventaire one shot quand temps revient (drrrringg)</w:t>
      </w:r>
    </w:p>
    <w:p w:rsidR="00303C6E" w:rsidRPr="00C52796" w:rsidRDefault="00303C6E" w:rsidP="007C7905">
      <w:pPr>
        <w:pStyle w:val="ListParagraph"/>
        <w:ind w:left="360"/>
        <w:rPr>
          <w:color w:val="FF0000"/>
        </w:rPr>
      </w:pPr>
      <w:r>
        <w:rPr>
          <w:color w:val="FF0000"/>
        </w:rPr>
        <w:t>- Cooldown quand meme long (à balancer)</w:t>
      </w:r>
    </w:p>
    <w:p w:rsidR="00303C6E" w:rsidRDefault="00303C6E" w:rsidP="007C7905">
      <w:pPr>
        <w:pStyle w:val="ListParagraph"/>
        <w:ind w:left="360"/>
      </w:pPr>
    </w:p>
    <w:p w:rsidR="00303C6E" w:rsidRPr="007C7905" w:rsidRDefault="00303C6E" w:rsidP="000C1F17">
      <w:pPr>
        <w:pStyle w:val="ListParagraph"/>
        <w:ind w:left="360"/>
        <w:rPr>
          <w:u w:val="single"/>
        </w:rPr>
      </w:pPr>
      <w:r>
        <w:rPr>
          <w:u w:val="single"/>
        </w:rPr>
        <w:t>Gameplay:</w:t>
      </w:r>
    </w:p>
    <w:p w:rsidR="0043258C" w:rsidRDefault="00303C6E" w:rsidP="0043258C">
      <w:pPr>
        <w:pStyle w:val="ListParagraph"/>
        <w:ind w:left="360"/>
      </w:pPr>
      <w:r>
        <w:t>- Aussi rapide que dead cells</w:t>
      </w:r>
    </w:p>
    <w:p w:rsidR="0043258C" w:rsidRDefault="0043258C" w:rsidP="0043258C">
      <w:pPr>
        <w:pStyle w:val="ListParagraph"/>
        <w:ind w:left="0"/>
      </w:pPr>
    </w:p>
    <w:p w:rsidR="0043258C" w:rsidRDefault="0043258C" w:rsidP="0043258C">
      <w:pPr>
        <w:pStyle w:val="ListParagraph"/>
        <w:ind w:left="0"/>
      </w:pPr>
      <w:r>
        <w:rPr>
          <w:u w:val="single"/>
        </w:rPr>
        <w:t>Armure :</w:t>
      </w:r>
    </w:p>
    <w:p w:rsidR="00303C6E" w:rsidRPr="0043258C" w:rsidRDefault="0043258C" w:rsidP="0043258C">
      <w:pPr>
        <w:pStyle w:val="ListParagraph"/>
        <w:numPr>
          <w:ilvl w:val="0"/>
          <w:numId w:val="1"/>
        </w:numPr>
        <w:rPr>
          <w:u w:val="single"/>
        </w:rPr>
      </w:pPr>
      <w:r>
        <w:t>level upable</w:t>
      </w:r>
      <w:r w:rsidR="00303C6E">
        <w:t xml:space="preserve"> </w:t>
      </w:r>
    </w:p>
    <w:p w:rsidR="0043258C" w:rsidRPr="0043258C" w:rsidRDefault="0043258C" w:rsidP="0043258C">
      <w:pPr>
        <w:pStyle w:val="ListParagraph"/>
        <w:numPr>
          <w:ilvl w:val="0"/>
          <w:numId w:val="1"/>
        </w:numPr>
        <w:rPr>
          <w:u w:val="single"/>
        </w:rPr>
      </w:pPr>
      <w:r>
        <w:t>Quand on pogne des pièges, on perde pas d’armure, juste de la vie</w:t>
      </w:r>
    </w:p>
    <w:p w:rsidR="00303C6E" w:rsidRDefault="00303C6E" w:rsidP="000C1F17">
      <w:pPr>
        <w:pStyle w:val="ListParagraph"/>
        <w:ind w:left="360"/>
      </w:pPr>
    </w:p>
    <w:p w:rsidR="00303C6E" w:rsidRDefault="00303C6E" w:rsidP="000C1F17">
      <w:pPr>
        <w:pStyle w:val="ListParagraph"/>
        <w:ind w:left="360"/>
        <w:rPr>
          <w:u w:val="single"/>
        </w:rPr>
      </w:pPr>
      <w:r>
        <w:rPr>
          <w:u w:val="single"/>
        </w:rPr>
        <w:t>Mort:</w:t>
      </w:r>
    </w:p>
    <w:p w:rsidR="00303C6E" w:rsidRDefault="00303C6E" w:rsidP="000C1F17">
      <w:pPr>
        <w:pStyle w:val="ListParagraph"/>
        <w:ind w:left="360"/>
      </w:pPr>
      <w:r>
        <w:t>- Spawn au checkpoint le plus proche</w:t>
      </w:r>
    </w:p>
    <w:p w:rsidR="00303C6E" w:rsidRPr="00576CC8" w:rsidRDefault="00303C6E" w:rsidP="000C1F17">
      <w:pPr>
        <w:pStyle w:val="ListParagraph"/>
        <w:ind w:left="360"/>
      </w:pPr>
      <w:r>
        <w:t xml:space="preserve">- Conséquences: Perdre ex 60% gold et 100% fragments, </w:t>
      </w:r>
      <w:r w:rsidRPr="00FA1183">
        <w:rPr>
          <w:color w:val="FF0000"/>
        </w:rPr>
        <w:t>on drop toute sauf arme principale</w:t>
      </w:r>
      <w:r>
        <w:rPr>
          <w:color w:val="FF0000"/>
        </w:rPr>
        <w:t>, mais on peut aller les repogner</w:t>
      </w:r>
    </w:p>
    <w:p w:rsidR="00303C6E" w:rsidRPr="00FB1F48" w:rsidRDefault="00303C6E" w:rsidP="000C1F17">
      <w:pPr>
        <w:pStyle w:val="ListParagraph"/>
        <w:ind w:left="360"/>
      </w:pPr>
    </w:p>
    <w:p w:rsidR="00303C6E" w:rsidRDefault="00303C6E" w:rsidP="000C1F17">
      <w:pPr>
        <w:pStyle w:val="ListParagraph"/>
        <w:ind w:left="360"/>
      </w:pPr>
      <w:r>
        <w:rPr>
          <w:u w:val="single"/>
        </w:rPr>
        <w:t>Checkpoint:</w:t>
      </w:r>
    </w:p>
    <w:p w:rsidR="00303C6E" w:rsidRDefault="00303C6E" w:rsidP="000C1F17">
      <w:pPr>
        <w:pStyle w:val="ListParagraph"/>
        <w:ind w:left="360"/>
      </w:pPr>
      <w:r>
        <w:t xml:space="preserve">- Il y en a un peu partout dans les chemins sauf dans les donjons </w:t>
      </w:r>
    </w:p>
    <w:p w:rsidR="00303C6E" w:rsidRDefault="00303C6E" w:rsidP="000C1F17">
      <w:pPr>
        <w:pStyle w:val="ListParagraph"/>
        <w:ind w:left="360"/>
      </w:pPr>
      <w:r>
        <w:t>- Un checkpoint avant chaque donjon.</w:t>
      </w:r>
    </w:p>
    <w:p w:rsidR="00303C6E" w:rsidRPr="00576CC8" w:rsidRDefault="00303C6E" w:rsidP="000C1F17">
      <w:pPr>
        <w:pStyle w:val="ListParagraph"/>
        <w:ind w:left="360"/>
        <w:rPr>
          <w:color w:val="FF0000"/>
        </w:rPr>
      </w:pPr>
      <w:r>
        <w:rPr>
          <w:color w:val="FF0000"/>
        </w:rPr>
        <w:t>- Teleport à la ville et/ou checkpoints à partir d'un checkpoint</w:t>
      </w:r>
    </w:p>
    <w:p w:rsidR="00303C6E" w:rsidRPr="00FA1183" w:rsidRDefault="00303C6E" w:rsidP="000C1F17">
      <w:pPr>
        <w:pStyle w:val="ListParagraph"/>
        <w:ind w:left="360"/>
        <w:rPr>
          <w:color w:val="FF0000"/>
        </w:rPr>
      </w:pPr>
    </w:p>
    <w:p w:rsidR="00303C6E" w:rsidRPr="00FA1183" w:rsidRDefault="00303C6E" w:rsidP="000C1F17">
      <w:pPr>
        <w:pStyle w:val="ListParagraph"/>
        <w:ind w:left="360"/>
        <w:rPr>
          <w:color w:val="FF0000"/>
          <w:u w:val="single"/>
        </w:rPr>
      </w:pPr>
      <w:r w:rsidRPr="00FA1183">
        <w:rPr>
          <w:color w:val="FF0000"/>
          <w:u w:val="single"/>
        </w:rPr>
        <w:t>Amulettes:</w:t>
      </w:r>
    </w:p>
    <w:p w:rsidR="00303C6E" w:rsidRPr="00FA1183" w:rsidRDefault="00303C6E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>- On les pogne dans les chests</w:t>
      </w:r>
    </w:p>
    <w:p w:rsidR="00303C6E" w:rsidRPr="00FA1183" w:rsidRDefault="00303C6E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>- Donne seulement des stats et non des actifs (ex: 15% lifesteal)</w:t>
      </w:r>
    </w:p>
    <w:p w:rsidR="00303C6E" w:rsidRPr="00FA1183" w:rsidRDefault="00303C6E" w:rsidP="000C1F17">
      <w:pPr>
        <w:pStyle w:val="ListParagraph"/>
        <w:ind w:left="360"/>
        <w:rPr>
          <w:color w:val="FF0000"/>
        </w:rPr>
      </w:pPr>
      <w:r w:rsidRPr="00FA1183">
        <w:rPr>
          <w:color w:val="FF0000"/>
        </w:rPr>
        <w:t>- Stack avec les armes</w:t>
      </w:r>
    </w:p>
    <w:p w:rsidR="00303C6E" w:rsidRDefault="00303C6E" w:rsidP="000C1F17">
      <w:pPr>
        <w:pStyle w:val="ListParagraph"/>
        <w:ind w:left="360"/>
      </w:pPr>
    </w:p>
    <w:p w:rsidR="00303C6E" w:rsidRPr="00576CC8" w:rsidRDefault="00303C6E" w:rsidP="000C1F17">
      <w:pPr>
        <w:pStyle w:val="ListParagraph"/>
        <w:ind w:left="360"/>
        <w:rPr>
          <w:u w:val="single"/>
        </w:rPr>
      </w:pPr>
      <w:r>
        <w:rPr>
          <w:u w:val="single"/>
        </w:rPr>
        <w:lastRenderedPageBreak/>
        <w:t>Fragments et reacteur:</w:t>
      </w:r>
    </w:p>
    <w:p w:rsidR="00303C6E" w:rsidRDefault="00303C6E" w:rsidP="000C1F17">
      <w:pPr>
        <w:pStyle w:val="ListParagraph"/>
        <w:ind w:left="360"/>
      </w:pPr>
      <w:r>
        <w:t>- Réacteur genère aléatoiement des armes avec des stats meilleurs et des effets (degats de feu, lifesteal) que les autres armes (il en choisit un parmi 2-3 mettons) (les armes des fragments sont seulement un peu plus forte que les armes acheté par le gold)</w:t>
      </w:r>
    </w:p>
    <w:p w:rsidR="00303C6E" w:rsidRDefault="00303C6E" w:rsidP="000C1F17">
      <w:pPr>
        <w:pStyle w:val="ListParagraph"/>
        <w:ind w:left="360"/>
      </w:pPr>
      <w:r>
        <w:t>- drop dans les chests et ennemies</w:t>
      </w:r>
    </w:p>
    <w:p w:rsidR="00303C6E" w:rsidRPr="00576CC8" w:rsidRDefault="00303C6E" w:rsidP="000C1F17">
      <w:pPr>
        <w:pStyle w:val="ListParagraph"/>
        <w:ind w:left="360"/>
      </w:pPr>
      <w:r>
        <w:t>- Reacteur seulement ville principale</w:t>
      </w:r>
    </w:p>
    <w:p w:rsidR="00303C6E" w:rsidRDefault="00303C6E" w:rsidP="003E1622">
      <w:r>
        <w:rPr>
          <w:u w:val="single"/>
        </w:rPr>
        <w:t>Options</w:t>
      </w:r>
    </w:p>
    <w:p w:rsidR="00303C6E" w:rsidRPr="003E1622" w:rsidRDefault="00303C6E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Master volume, music volume, SFX volume</w:t>
      </w:r>
    </w:p>
    <w:p w:rsidR="00303C6E" w:rsidRPr="003E1622" w:rsidRDefault="00303C6E" w:rsidP="003E1622">
      <w:pPr>
        <w:pStyle w:val="ListParagraph"/>
        <w:numPr>
          <w:ilvl w:val="0"/>
          <w:numId w:val="1"/>
        </w:numPr>
        <w:rPr>
          <w:u w:val="single"/>
        </w:rPr>
      </w:pPr>
      <w:r>
        <w:t>Changer la Résolution</w:t>
      </w:r>
    </w:p>
    <w:p w:rsidR="00303C6E" w:rsidRDefault="00303C6E" w:rsidP="003E391D">
      <w:pPr>
        <w:pStyle w:val="ListParagraph"/>
        <w:numPr>
          <w:ilvl w:val="0"/>
          <w:numId w:val="1"/>
        </w:numPr>
        <w:rPr>
          <w:u w:val="single"/>
        </w:rPr>
      </w:pPr>
      <w:r>
        <w:t>Checkbox (on/off) afficher les barres de vie ennemies</w:t>
      </w:r>
    </w:p>
    <w:p w:rsidR="00303C6E" w:rsidRDefault="00303C6E" w:rsidP="003E391D">
      <w:pPr>
        <w:pStyle w:val="ListParagraph"/>
        <w:ind w:left="360"/>
        <w:rPr>
          <w:u w:val="single"/>
        </w:rPr>
      </w:pPr>
    </w:p>
    <w:p w:rsidR="00303C6E" w:rsidRDefault="00303C6E" w:rsidP="003E391D">
      <w:pPr>
        <w:pStyle w:val="ListParagraph"/>
        <w:ind w:left="360"/>
        <w:rPr>
          <w:u w:val="single"/>
        </w:rPr>
      </w:pPr>
      <w:r>
        <w:rPr>
          <w:u w:val="single"/>
        </w:rPr>
        <w:t>Level up:</w:t>
      </w:r>
    </w:p>
    <w:p w:rsidR="00303C6E" w:rsidRDefault="00303C6E" w:rsidP="003E391D">
      <w:pPr>
        <w:pStyle w:val="ListParagraph"/>
        <w:ind w:left="360"/>
      </w:pPr>
      <w:r>
        <w:t xml:space="preserve">- Skill tree seulement </w:t>
      </w:r>
    </w:p>
    <w:p w:rsidR="00303C6E" w:rsidRDefault="00303C6E" w:rsidP="003E391D">
      <w:pPr>
        <w:pStyle w:val="ListParagraph"/>
        <w:ind w:left="360"/>
      </w:pPr>
      <w:r>
        <w:t>- On pogne un point de compétence a chaque level</w:t>
      </w:r>
    </w:p>
    <w:p w:rsidR="00303C6E" w:rsidRDefault="00303C6E" w:rsidP="003E391D">
      <w:pPr>
        <w:pStyle w:val="ListParagraph"/>
        <w:ind w:left="360"/>
      </w:pPr>
      <w:r>
        <w:t>- Barre d'XP visible dans HUD</w:t>
      </w:r>
    </w:p>
    <w:p w:rsidR="00303C6E" w:rsidRPr="003E391D" w:rsidRDefault="00303C6E" w:rsidP="003E391D">
      <w:pPr>
        <w:pStyle w:val="ListParagraph"/>
        <w:ind w:left="360"/>
      </w:pPr>
      <w:r>
        <w:t>- PAS DE STAMINA</w:t>
      </w:r>
    </w:p>
    <w:p w:rsidR="00303C6E" w:rsidRDefault="00303C6E" w:rsidP="00EB196E">
      <w:r>
        <w:rPr>
          <w:u w:val="single"/>
        </w:rPr>
        <w:t>Héro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>Le level up peut se faire n’importe quand (voir image 1.1)</w:t>
      </w:r>
    </w:p>
    <w:p w:rsidR="00303C6E" w:rsidRDefault="00303C6E" w:rsidP="00F33204">
      <w:pPr>
        <w:pStyle w:val="ListParagraph"/>
        <w:numPr>
          <w:ilvl w:val="0"/>
          <w:numId w:val="1"/>
        </w:numPr>
      </w:pPr>
      <w:r w:rsidRPr="00DE4240">
        <w:rPr>
          <w:b/>
          <w:u w:val="single"/>
        </w:rPr>
        <w:t>Quick</w:t>
      </w:r>
      <w:r>
        <w:t xml:space="preserve"> backstory (au début)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>Dash (rouler), saute, double jump(</w:t>
      </w:r>
      <w:r w:rsidRPr="006C0D9C">
        <w:rPr>
          <w:color w:val="FF0000"/>
        </w:rPr>
        <w:t>skill utils</w:t>
      </w:r>
      <w:r>
        <w:t>)</w:t>
      </w:r>
    </w:p>
    <w:p w:rsidR="00303C6E" w:rsidRPr="006C0D9C" w:rsidRDefault="00303C6E" w:rsidP="00EB196E">
      <w:pPr>
        <w:pStyle w:val="ListParagraph"/>
        <w:numPr>
          <w:ilvl w:val="0"/>
          <w:numId w:val="1"/>
        </w:numPr>
        <w:rPr>
          <w:color w:val="FF0000"/>
        </w:rPr>
      </w:pPr>
      <w:r>
        <w:t>Ne parle pas</w:t>
      </w:r>
    </w:p>
    <w:p w:rsidR="00303C6E" w:rsidRPr="006C0D9C" w:rsidRDefault="00303C6E" w:rsidP="006C0D9C">
      <w:pPr>
        <w:pStyle w:val="ListParagraph"/>
        <w:numPr>
          <w:ilvl w:val="0"/>
          <w:numId w:val="1"/>
        </w:numPr>
        <w:rPr>
          <w:color w:val="FF0000"/>
        </w:rPr>
      </w:pPr>
      <w:r w:rsidRPr="006C0D9C">
        <w:rPr>
          <w:color w:val="FF0000"/>
        </w:rPr>
        <w:t>Flash et est invulnérable pendant x secondes quand il mange du dommage</w:t>
      </w:r>
      <w:r>
        <w:rPr>
          <w:color w:val="FF0000"/>
        </w:rPr>
        <w:t xml:space="preserve"> OU knock back</w:t>
      </w:r>
    </w:p>
    <w:p w:rsidR="00303C6E" w:rsidRDefault="00303C6E" w:rsidP="006C0D9C">
      <w:pPr>
        <w:pStyle w:val="ListParagraph"/>
        <w:numPr>
          <w:ilvl w:val="0"/>
          <w:numId w:val="1"/>
        </w:numPr>
        <w:rPr>
          <w:u w:val="single"/>
        </w:rPr>
      </w:pPr>
      <w:r>
        <w:t>Pouvoir principale permanent: arreter le temps (3 sec. 3 min cooldown)</w:t>
      </w:r>
    </w:p>
    <w:p w:rsidR="00303C6E" w:rsidRDefault="00303C6E" w:rsidP="006C0D9C">
      <w:pPr>
        <w:pStyle w:val="ListParagraph"/>
        <w:ind w:left="360"/>
        <w:rPr>
          <w:u w:val="single"/>
        </w:rPr>
      </w:pPr>
    </w:p>
    <w:p w:rsidR="00303C6E" w:rsidRDefault="00303C6E" w:rsidP="006C0D9C">
      <w:pPr>
        <w:pStyle w:val="ListParagraph"/>
        <w:ind w:left="360"/>
      </w:pPr>
      <w:r>
        <w:rPr>
          <w:u w:val="single"/>
        </w:rPr>
        <w:t>Potions:</w:t>
      </w:r>
    </w:p>
    <w:p w:rsidR="00303C6E" w:rsidRDefault="00303C6E" w:rsidP="006C0D9C">
      <w:pPr>
        <w:pStyle w:val="ListParagraph"/>
        <w:ind w:left="360"/>
      </w:pPr>
      <w:r>
        <w:t>- Faut les acheter au shop</w:t>
      </w:r>
    </w:p>
    <w:p w:rsidR="00303C6E" w:rsidRDefault="00303C6E" w:rsidP="006C0D9C">
      <w:pPr>
        <w:pStyle w:val="ListParagraph"/>
        <w:ind w:left="360"/>
      </w:pPr>
      <w:r>
        <w:t>- on a un skill qui monte le nombre de potions max qu'on peut tenir</w:t>
      </w:r>
    </w:p>
    <w:p w:rsidR="00303C6E" w:rsidRPr="006C0D9C" w:rsidRDefault="00303C6E" w:rsidP="006C0D9C">
      <w:pPr>
        <w:pStyle w:val="ListParagraph"/>
        <w:ind w:left="360"/>
      </w:pPr>
      <w:r>
        <w:t>- petit cooldown</w:t>
      </w:r>
    </w:p>
    <w:p w:rsidR="00303C6E" w:rsidRDefault="00303C6E" w:rsidP="00EB196E">
      <w:r>
        <w:rPr>
          <w:u w:val="single"/>
        </w:rPr>
        <w:t>Ville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>Reacteur de fragments</w:t>
      </w:r>
    </w:p>
    <w:p w:rsidR="00303C6E" w:rsidRDefault="00303C6E" w:rsidP="00263FDF">
      <w:pPr>
        <w:pStyle w:val="ListParagraph"/>
        <w:numPr>
          <w:ilvl w:val="0"/>
          <w:numId w:val="1"/>
        </w:numPr>
      </w:pPr>
      <w:r>
        <w:t>Très petite ville simple</w:t>
      </w:r>
    </w:p>
    <w:p w:rsidR="00303C6E" w:rsidRDefault="00303C6E" w:rsidP="00263FDF">
      <w:pPr>
        <w:pStyle w:val="ListParagraph"/>
        <w:numPr>
          <w:ilvl w:val="0"/>
          <w:numId w:val="1"/>
        </w:numPr>
      </w:pPr>
      <w:r>
        <w:t>Visuel: transitions graduelle de église abandonnée à monde de glace</w:t>
      </w:r>
    </w:p>
    <w:p w:rsidR="00303C6E" w:rsidRDefault="00303C6E" w:rsidP="006C0D9C">
      <w:pPr>
        <w:pStyle w:val="ListParagraph"/>
        <w:ind w:left="360"/>
        <w:rPr>
          <w:u w:val="single"/>
        </w:rPr>
      </w:pPr>
    </w:p>
    <w:p w:rsidR="00303C6E" w:rsidRDefault="00303C6E" w:rsidP="006C0D9C">
      <w:pPr>
        <w:pStyle w:val="ListParagraph"/>
        <w:ind w:left="360"/>
        <w:rPr>
          <w:u w:val="single"/>
        </w:rPr>
      </w:pPr>
      <w:r>
        <w:rPr>
          <w:u w:val="single"/>
        </w:rPr>
        <w:t>Marchand d'armes et potions:</w:t>
      </w:r>
    </w:p>
    <w:p w:rsidR="00303C6E" w:rsidRPr="006C0D9C" w:rsidRDefault="00303C6E" w:rsidP="006C0D9C">
      <w:pPr>
        <w:pStyle w:val="ListParagraph"/>
        <w:ind w:left="360"/>
      </w:pPr>
      <w:r>
        <w:t>- Toujours les mêmes items à vendre tout le long du jeu</w:t>
      </w:r>
    </w:p>
    <w:p w:rsidR="00303C6E" w:rsidRDefault="00303C6E" w:rsidP="003E1622">
      <w:pPr>
        <w:rPr>
          <w:u w:val="single"/>
        </w:rPr>
      </w:pPr>
    </w:p>
    <w:p w:rsidR="00303C6E" w:rsidRDefault="00303C6E" w:rsidP="003E1622">
      <w:pPr>
        <w:rPr>
          <w:u w:val="single"/>
        </w:rPr>
      </w:pPr>
    </w:p>
    <w:p w:rsidR="00303C6E" w:rsidRDefault="00303C6E" w:rsidP="003E1622">
      <w:r>
        <w:rPr>
          <w:u w:val="single"/>
        </w:rPr>
        <w:t>Chemins</w:t>
      </w:r>
    </w:p>
    <w:p w:rsidR="00303C6E" w:rsidRDefault="00303C6E" w:rsidP="000679F6">
      <w:pPr>
        <w:pStyle w:val="ListParagraph"/>
        <w:numPr>
          <w:ilvl w:val="0"/>
          <w:numId w:val="1"/>
        </w:numPr>
      </w:pPr>
      <w:r>
        <w:t xml:space="preserve">Contiennent beaucoup d’ennemis qui </w:t>
      </w:r>
      <w:r>
        <w:rPr>
          <w:i/>
        </w:rPr>
        <w:t>drop</w:t>
      </w:r>
      <w:r>
        <w:t xml:space="preserve"> du gold, XP et petit pourcentage de fragments.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>Au travers, on a des chest qui contiennent gold et fragments et amulettes</w:t>
      </w:r>
    </w:p>
    <w:p w:rsidR="00303C6E" w:rsidRPr="009B438A" w:rsidRDefault="00303C6E" w:rsidP="00EB196E">
      <w:pPr>
        <w:pStyle w:val="ListParagraph"/>
        <w:numPr>
          <w:ilvl w:val="0"/>
          <w:numId w:val="1"/>
        </w:numPr>
        <w:rPr>
          <w:color w:val="FF0000"/>
        </w:rPr>
      </w:pPr>
      <w:r w:rsidRPr="009B438A">
        <w:rPr>
          <w:color w:val="FF0000"/>
        </w:rPr>
        <w:t>Marchand juste avant donjon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>Mini chance de spawner des fragments (dans ennemis)</w:t>
      </w:r>
    </w:p>
    <w:p w:rsidR="00303C6E" w:rsidRDefault="00303C6E" w:rsidP="00EB196E">
      <w:pPr>
        <w:pStyle w:val="ListParagraph"/>
        <w:numPr>
          <w:ilvl w:val="0"/>
          <w:numId w:val="1"/>
        </w:numPr>
      </w:pPr>
      <w:r>
        <w:t>Visuel: transitions graduelle de église abandonnée à monde de glace.</w:t>
      </w:r>
    </w:p>
    <w:p w:rsidR="00303C6E" w:rsidRDefault="00303C6E" w:rsidP="000D16FB">
      <w:r>
        <w:rPr>
          <w:u w:val="single"/>
        </w:rPr>
        <w:t>Donjons</w:t>
      </w:r>
    </w:p>
    <w:p w:rsidR="00303C6E" w:rsidRDefault="00303C6E" w:rsidP="00980B37">
      <w:pPr>
        <w:pStyle w:val="ListParagraph"/>
        <w:numPr>
          <w:ilvl w:val="0"/>
          <w:numId w:val="1"/>
        </w:numPr>
      </w:pPr>
      <w:r>
        <w:t>Nouveaux ennemis plus forts</w:t>
      </w:r>
    </w:p>
    <w:p w:rsidR="00303C6E" w:rsidRDefault="00303C6E" w:rsidP="00980B37">
      <w:pPr>
        <w:pStyle w:val="ListParagraph"/>
        <w:numPr>
          <w:ilvl w:val="0"/>
          <w:numId w:val="1"/>
        </w:numPr>
      </w:pPr>
      <w:r>
        <w:t>Même principe que les chemins</w:t>
      </w:r>
    </w:p>
    <w:p w:rsidR="00303C6E" w:rsidRDefault="00303C6E" w:rsidP="00980B37">
      <w:pPr>
        <w:pStyle w:val="ListParagraph"/>
        <w:numPr>
          <w:ilvl w:val="0"/>
          <w:numId w:val="1"/>
        </w:numPr>
      </w:pPr>
      <w:r>
        <w:t>Plus de framgents qui spawn que dans les chemins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BOSS du donjon avec petit dialogue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Peut-être des chests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Peut faire les donjons dans l'ordre qu'on veut selon le set de chemins (ex: 3 donjons dans un set de chemins, on les fait dans l'ordre qu'on veut).</w:t>
      </w:r>
    </w:p>
    <w:p w:rsidR="00303C6E" w:rsidRPr="008704C5" w:rsidRDefault="00303C6E" w:rsidP="008704C5">
      <w:pPr>
        <w:pStyle w:val="ListParagraph"/>
        <w:numPr>
          <w:ilvl w:val="0"/>
          <w:numId w:val="1"/>
        </w:numPr>
        <w:rPr>
          <w:color w:val="FF0000"/>
        </w:rPr>
      </w:pPr>
      <w:r w:rsidRPr="008704C5">
        <w:rPr>
          <w:color w:val="FF0000"/>
        </w:rPr>
        <w:t xml:space="preserve">À chaque debut de donjon, on a un shop </w:t>
      </w:r>
    </w:p>
    <w:p w:rsidR="00303C6E" w:rsidRDefault="00303C6E" w:rsidP="00004296">
      <w:pPr>
        <w:pStyle w:val="ListParagraph"/>
        <w:ind w:left="360"/>
      </w:pPr>
    </w:p>
    <w:p w:rsidR="00303C6E" w:rsidRDefault="00303C6E" w:rsidP="00934C95">
      <w:r>
        <w:rPr>
          <w:u w:val="single"/>
        </w:rPr>
        <w:t>Ennemies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Classé par zone (forêt, grotte glace, montagne)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Ennemies chemins  &lt;  ennemies donjon</w:t>
      </w:r>
    </w:p>
    <w:p w:rsidR="00303C6E" w:rsidRDefault="00303C6E" w:rsidP="00934C95">
      <w:pPr>
        <w:pStyle w:val="ListParagraph"/>
        <w:numPr>
          <w:ilvl w:val="0"/>
          <w:numId w:val="1"/>
        </w:numPr>
      </w:pPr>
      <w:r>
        <w:t>Pièges (trou de piques + flèches)</w:t>
      </w:r>
    </w:p>
    <w:p w:rsidR="00303C6E" w:rsidRDefault="00303C6E" w:rsidP="008F1A27">
      <w:pPr>
        <w:pStyle w:val="ListParagraph"/>
      </w:pPr>
    </w:p>
    <w:p w:rsidR="00303C6E" w:rsidRDefault="00303C6E" w:rsidP="008F1A27">
      <w:pPr>
        <w:pStyle w:val="ListParagraph"/>
      </w:pPr>
      <w:r>
        <w:rPr>
          <w:u w:val="single"/>
        </w:rPr>
        <w:t xml:space="preserve">Map: </w:t>
      </w:r>
    </w:p>
    <w:p w:rsidR="00303C6E" w:rsidRDefault="00303C6E" w:rsidP="008F1A27">
      <w:pPr>
        <w:pStyle w:val="ListParagraph"/>
      </w:pPr>
      <w:r>
        <w:t>- Premier chemin visible et les autres on voit seulement le debut du chemin.</w:t>
      </w:r>
    </w:p>
    <w:p w:rsidR="00303C6E" w:rsidRPr="008F1A27" w:rsidRDefault="00303C6E" w:rsidP="008F1A27">
      <w:pPr>
        <w:pStyle w:val="ListParagraph"/>
      </w:pPr>
      <w:r>
        <w:t>- On voit ou sont les teleport et porte de donjons</w:t>
      </w:r>
    </w:p>
    <w:p w:rsidR="00303C6E" w:rsidRDefault="00303C6E" w:rsidP="00F33204">
      <w:pPr>
        <w:pStyle w:val="ListParagraph"/>
      </w:pPr>
      <w:r>
        <w:t>- Peut zoomer</w:t>
      </w: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  <w:r>
        <w:rPr>
          <w:u w:val="single"/>
        </w:rPr>
        <w:t>Mini-map:</w:t>
      </w:r>
    </w:p>
    <w:p w:rsidR="00303C6E" w:rsidRDefault="00303C6E" w:rsidP="00F33204">
      <w:pPr>
        <w:pStyle w:val="ListParagraph"/>
      </w:pPr>
      <w:r>
        <w:t>- On voit toute la map ou on est (ex: on voit tous les chemins du donjon)</w:t>
      </w:r>
    </w:p>
    <w:p w:rsidR="00303C6E" w:rsidRPr="008F1A27" w:rsidRDefault="00303C6E" w:rsidP="009B438A">
      <w:pPr>
        <w:pStyle w:val="ListParagraph"/>
      </w:pPr>
      <w:r>
        <w:t>- On voit ou sont les teleport et porte de donjons</w:t>
      </w:r>
    </w:p>
    <w:p w:rsidR="00303C6E" w:rsidRPr="009B438A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6B5C1F" w:rsidP="006B5C1F">
      <w:pPr>
        <w:pStyle w:val="ListParagraph"/>
        <w:ind w:left="0"/>
      </w:pPr>
      <w:r>
        <w:rPr>
          <w:u w:val="single"/>
        </w:rPr>
        <w:t>Bosses :</w:t>
      </w:r>
      <w:r>
        <w:t xml:space="preserve"> </w:t>
      </w:r>
    </w:p>
    <w:p w:rsidR="006B5C1F" w:rsidRPr="006B5C1F" w:rsidRDefault="006B5C1F" w:rsidP="006B5C1F">
      <w:pPr>
        <w:pStyle w:val="ListParagraph"/>
        <w:numPr>
          <w:ilvl w:val="0"/>
          <w:numId w:val="1"/>
        </w:numPr>
      </w:pPr>
      <w:r>
        <w:t>Un boss invisible qu’on voit juste la poussière quand il saute et ses coups d’épées. Quand on le bat, on gagne une épée invisible.</w:t>
      </w:r>
      <w:bookmarkStart w:id="0" w:name="_GoBack"/>
      <w:bookmarkEnd w:id="0"/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</w:p>
    <w:p w:rsidR="00303C6E" w:rsidRDefault="00303C6E" w:rsidP="00F33204">
      <w:pPr>
        <w:pStyle w:val="ListParagraph"/>
      </w:pPr>
      <w:r>
        <w:t>Image 1.1:</w:t>
      </w:r>
    </w:p>
    <w:p w:rsidR="00303C6E" w:rsidRDefault="006B5C1F" w:rsidP="00F33204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233.25pt">
            <v:imagedata r:id="rId6" o:title=""/>
          </v:shape>
        </w:pict>
      </w:r>
    </w:p>
    <w:p w:rsidR="00303C6E" w:rsidRPr="009B660E" w:rsidRDefault="00303C6E" w:rsidP="00934C95">
      <w:pPr>
        <w:rPr>
          <w:u w:val="single"/>
        </w:rPr>
      </w:pPr>
      <w:r>
        <w:rPr>
          <w:u w:val="single"/>
        </w:rPr>
        <w:t>HUD - Interface</w:t>
      </w:r>
    </w:p>
    <w:p w:rsidR="00303C6E" w:rsidRPr="003E1622" w:rsidRDefault="006B5C1F" w:rsidP="003E1622">
      <w:r>
        <w:rPr>
          <w:noProof/>
          <w:lang w:eastAsia="fr-CA"/>
        </w:rPr>
        <w:pict>
          <v:shape id="Picture 1" o:spid="_x0000_i1026" type="#_x0000_t75" style="width:527.25pt;height:296.25pt;visibility:visible">
            <v:imagedata r:id="rId7" o:title=""/>
          </v:shape>
        </w:pict>
      </w:r>
    </w:p>
    <w:sectPr w:rsidR="00303C6E" w:rsidRPr="003E1622" w:rsidSect="000512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97FD9"/>
    <w:multiLevelType w:val="hybridMultilevel"/>
    <w:tmpl w:val="A5D8E4B8"/>
    <w:lvl w:ilvl="0" w:tplc="4DAC4C04"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1622"/>
    <w:rsid w:val="00004296"/>
    <w:rsid w:val="000512C5"/>
    <w:rsid w:val="000679F6"/>
    <w:rsid w:val="000A210F"/>
    <w:rsid w:val="000C1F17"/>
    <w:rsid w:val="000D16FB"/>
    <w:rsid w:val="00263FDF"/>
    <w:rsid w:val="00264C80"/>
    <w:rsid w:val="002C7558"/>
    <w:rsid w:val="00303C6E"/>
    <w:rsid w:val="003427E3"/>
    <w:rsid w:val="003E1622"/>
    <w:rsid w:val="003E391D"/>
    <w:rsid w:val="003E7BAE"/>
    <w:rsid w:val="0043258C"/>
    <w:rsid w:val="00522A48"/>
    <w:rsid w:val="00544B29"/>
    <w:rsid w:val="00576CC8"/>
    <w:rsid w:val="00591199"/>
    <w:rsid w:val="0059593F"/>
    <w:rsid w:val="006B5C1F"/>
    <w:rsid w:val="006C0D9C"/>
    <w:rsid w:val="00740A6F"/>
    <w:rsid w:val="007C7905"/>
    <w:rsid w:val="00841B8F"/>
    <w:rsid w:val="008704C5"/>
    <w:rsid w:val="008F1A27"/>
    <w:rsid w:val="00931364"/>
    <w:rsid w:val="00934C95"/>
    <w:rsid w:val="00967A3C"/>
    <w:rsid w:val="00980B37"/>
    <w:rsid w:val="00983B7E"/>
    <w:rsid w:val="009B1C25"/>
    <w:rsid w:val="009B438A"/>
    <w:rsid w:val="009B5B01"/>
    <w:rsid w:val="009B660E"/>
    <w:rsid w:val="00AB7050"/>
    <w:rsid w:val="00AC0C04"/>
    <w:rsid w:val="00B1356A"/>
    <w:rsid w:val="00B16AA7"/>
    <w:rsid w:val="00B24986"/>
    <w:rsid w:val="00B45B9C"/>
    <w:rsid w:val="00BB5420"/>
    <w:rsid w:val="00BF7560"/>
    <w:rsid w:val="00C52796"/>
    <w:rsid w:val="00CE61D5"/>
    <w:rsid w:val="00CF485D"/>
    <w:rsid w:val="00D362A6"/>
    <w:rsid w:val="00D50DA6"/>
    <w:rsid w:val="00DD54C5"/>
    <w:rsid w:val="00DE4240"/>
    <w:rsid w:val="00E1503D"/>
    <w:rsid w:val="00EB196E"/>
    <w:rsid w:val="00F33204"/>
    <w:rsid w:val="00F367D8"/>
    <w:rsid w:val="00F72332"/>
    <w:rsid w:val="00FA1183"/>
    <w:rsid w:val="00FB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fr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E1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C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C0C04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5</Pages>
  <Words>812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P-A The Cure Master</dc:creator>
  <cp:keywords/>
  <dc:description/>
  <cp:lastModifiedBy>P-A The Cure Master</cp:lastModifiedBy>
  <cp:revision>27</cp:revision>
  <dcterms:created xsi:type="dcterms:W3CDTF">2018-02-08T23:43:00Z</dcterms:created>
  <dcterms:modified xsi:type="dcterms:W3CDTF">2018-03-18T20:08:00Z</dcterms:modified>
</cp:coreProperties>
</file>